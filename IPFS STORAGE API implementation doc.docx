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0D4" w:rsidRDefault="00972D15">
      <w:pPr>
        <w:pStyle w:val="Subtitle"/>
      </w:pPr>
      <w:r>
        <w:t>IPFS STORAGE API</w:t>
      </w:r>
      <w:r>
        <w:tab/>
      </w:r>
    </w:p>
    <w:p w:rsidR="001F1D6A" w:rsidRPr="001F1D6A" w:rsidRDefault="00972D15" w:rsidP="001F1D6A">
      <w:pPr>
        <w:pStyle w:val="Title"/>
      </w:pPr>
      <w:r>
        <w:t>IMPLEMENTATION DOCUMENTATION</w:t>
      </w:r>
    </w:p>
    <w:p w:rsidR="00972D15" w:rsidRDefault="00972D15" w:rsidP="00972D15">
      <w:pPr>
        <w:pStyle w:val="Heading1"/>
      </w:pPr>
      <w:r>
        <w:t>STEP 1: IPFS Initialization</w:t>
      </w:r>
    </w:p>
    <w:p w:rsidR="00972D15" w:rsidRDefault="00972D15" w:rsidP="00972D15">
      <w:r>
        <w:t>Initialize your ipfs to start working on your system</w:t>
      </w:r>
    </w:p>
    <w:p w:rsidR="00972D15" w:rsidRDefault="00972D15" w:rsidP="00972D15">
      <w:pPr>
        <w:pStyle w:val="ListParagraph"/>
        <w:numPr>
          <w:ilvl w:val="0"/>
          <w:numId w:val="15"/>
        </w:numPr>
      </w:pPr>
      <w:r>
        <w:t xml:space="preserve">Install go-ipfs on your machine, download and unzip .tar file into your system from </w:t>
      </w:r>
      <w:hyperlink r:id="rId7" w:anchor="go-ipfs" w:history="1">
        <w:r w:rsidRPr="00972D15">
          <w:rPr>
            <w:color w:val="0000FF"/>
            <w:u w:val="single"/>
          </w:rPr>
          <w:t>https://dist.ipfs.io/#go-ipfs</w:t>
        </w:r>
      </w:hyperlink>
    </w:p>
    <w:p w:rsidR="00972D15" w:rsidRDefault="00972D15" w:rsidP="00972D15">
      <w:pPr>
        <w:pStyle w:val="ListParagraph"/>
        <w:numPr>
          <w:ilvl w:val="0"/>
          <w:numId w:val="15"/>
        </w:numPr>
      </w:pPr>
      <w:r>
        <w:t>Depending on your machine follow the instructions on the given site to add path to your machine.</w:t>
      </w:r>
      <w:r w:rsidRPr="00972D15">
        <w:t xml:space="preserve"> </w:t>
      </w:r>
      <w:hyperlink r:id="rId8" w:history="1">
        <w:r w:rsidRPr="00972D15">
          <w:rPr>
            <w:color w:val="0000FF"/>
            <w:u w:val="single"/>
          </w:rPr>
          <w:t>https://docs.ipfs.io/guides/guides/install/</w:t>
        </w:r>
      </w:hyperlink>
    </w:p>
    <w:p w:rsidR="00972D15" w:rsidRDefault="00972D15" w:rsidP="00972D15">
      <w:pPr>
        <w:pStyle w:val="ListParagraph"/>
        <w:numPr>
          <w:ilvl w:val="0"/>
          <w:numId w:val="15"/>
        </w:numPr>
      </w:pPr>
      <w:r>
        <w:t>You can check if ipfs in working on your system or not by typing command on your machine::</w:t>
      </w:r>
    </w:p>
    <w:p w:rsidR="00972D15" w:rsidRDefault="00972D15" w:rsidP="00972D15">
      <w:pPr>
        <w:pStyle w:val="ListParagraph"/>
      </w:pPr>
    </w:p>
    <w:p w:rsidR="00972D15" w:rsidRDefault="001048DE" w:rsidP="00972D15">
      <w:pPr>
        <w:pStyle w:val="ListParagraph"/>
        <w:tabs>
          <w:tab w:val="left" w:pos="3315"/>
        </w:tabs>
      </w:pPr>
      <w:r w:rsidRPr="00972D15">
        <w:rPr>
          <w:highlight w:val="lightGray"/>
        </w:rPr>
        <w:t>Ipfs</w:t>
      </w:r>
      <w:r w:rsidR="00972D15" w:rsidRPr="00972D15">
        <w:rPr>
          <w:highlight w:val="lightGray"/>
        </w:rPr>
        <w:t xml:space="preserve"> help</w:t>
      </w:r>
      <w:r w:rsidR="00972D15">
        <w:tab/>
      </w:r>
    </w:p>
    <w:p w:rsidR="00972D15" w:rsidRDefault="00972D15" w:rsidP="00972D15">
      <w:pPr>
        <w:pStyle w:val="ListParagraph"/>
        <w:numPr>
          <w:ilvl w:val="0"/>
          <w:numId w:val="15"/>
        </w:numPr>
      </w:pPr>
      <w:r>
        <w:t xml:space="preserve">Next initialize ipfs on your machine using command </w:t>
      </w:r>
    </w:p>
    <w:p w:rsidR="00972D15" w:rsidRDefault="00972D15" w:rsidP="00972D15">
      <w:pPr>
        <w:pStyle w:val="ListParagraph"/>
      </w:pPr>
    </w:p>
    <w:p w:rsidR="00972D15" w:rsidRDefault="00972D15" w:rsidP="00972D15">
      <w:pPr>
        <w:pStyle w:val="ListParagraph"/>
      </w:pPr>
      <w:r w:rsidRPr="00972D15">
        <w:rPr>
          <w:highlight w:val="lightGray"/>
        </w:rPr>
        <w:t>Ipfs init</w:t>
      </w:r>
    </w:p>
    <w:p w:rsidR="00972D15" w:rsidRDefault="00972D15" w:rsidP="00972D15">
      <w:pPr>
        <w:pStyle w:val="ListParagraph"/>
        <w:numPr>
          <w:ilvl w:val="0"/>
          <w:numId w:val="15"/>
        </w:numPr>
      </w:pPr>
      <w:r>
        <w:t>You can check you data shared on the ipfs directory by visiting the Web UI after initializing daemon on your machine.</w:t>
      </w:r>
    </w:p>
    <w:p w:rsidR="00972D15" w:rsidRDefault="00972D15" w:rsidP="00972D15">
      <w:pPr>
        <w:pStyle w:val="ListParagraph"/>
      </w:pPr>
    </w:p>
    <w:p w:rsidR="00972D15" w:rsidRDefault="00972D15" w:rsidP="00972D15">
      <w:pPr>
        <w:pStyle w:val="ListParagraph"/>
      </w:pPr>
      <w:r w:rsidRPr="00972D15">
        <w:rPr>
          <w:highlight w:val="lightGray"/>
        </w:rPr>
        <w:t>Ipfs daemon</w:t>
      </w:r>
    </w:p>
    <w:p w:rsidR="00972D15" w:rsidRDefault="001048DE" w:rsidP="00972D15">
      <w:pPr>
        <w:pStyle w:val="ListParagraph"/>
        <w:numPr>
          <w:ilvl w:val="0"/>
          <w:numId w:val="15"/>
        </w:numPr>
      </w:pPr>
      <w:r>
        <w:t>Check your ipfs shared content and uploading and downloading speed on the site once you have initialized the daemon. Initializing the daemon would make your machine to act as a node on the ipfs network.</w:t>
      </w:r>
    </w:p>
    <w:p w:rsidR="001048DE" w:rsidRDefault="001048DE" w:rsidP="001048DE">
      <w:pPr>
        <w:pStyle w:val="ListParagraph"/>
        <w:tabs>
          <w:tab w:val="left" w:pos="4095"/>
        </w:tabs>
      </w:pPr>
      <w:r>
        <w:rPr>
          <w:highlight w:val="lightGray"/>
        </w:rPr>
        <w:t>h</w:t>
      </w:r>
      <w:r w:rsidRPr="001048DE">
        <w:rPr>
          <w:highlight w:val="lightGray"/>
        </w:rPr>
        <w:t>ttp://127.0.0.1:5001/webui</w:t>
      </w:r>
      <w:r>
        <w:tab/>
      </w:r>
    </w:p>
    <w:p w:rsidR="00972D15" w:rsidRDefault="001048DE" w:rsidP="00972D15">
      <w:pPr>
        <w:pStyle w:val="Heading1"/>
      </w:pPr>
      <w:r>
        <w:t xml:space="preserve">STEP 2: cloning the project from </w:t>
      </w:r>
      <w:proofErr w:type="spellStart"/>
      <w:r>
        <w:t>github</w:t>
      </w:r>
      <w:proofErr w:type="spellEnd"/>
    </w:p>
    <w:p w:rsidR="00972D15" w:rsidRDefault="001048DE" w:rsidP="001048DE">
      <w:r w:rsidRPr="001048DE">
        <w:t> You can clone your repository to create a </w:t>
      </w:r>
      <w:r w:rsidRPr="001048DE">
        <w:rPr>
          <w:i/>
          <w:iCs/>
        </w:rPr>
        <w:t>local</w:t>
      </w:r>
      <w:r w:rsidRPr="001048DE">
        <w:t> copy on your computer</w:t>
      </w:r>
      <w:r>
        <w:t xml:space="preserve"> from </w:t>
      </w:r>
      <w:proofErr w:type="spellStart"/>
      <w:r>
        <w:t>github</w:t>
      </w:r>
      <w:proofErr w:type="spellEnd"/>
    </w:p>
    <w:p w:rsidR="001048DE" w:rsidRPr="001048DE" w:rsidRDefault="001048DE" w:rsidP="001048DE">
      <w:pPr>
        <w:pStyle w:val="ListParagraph"/>
        <w:numPr>
          <w:ilvl w:val="0"/>
          <w:numId w:val="16"/>
        </w:numPr>
      </w:pPr>
      <w:r>
        <w:rPr>
          <w:rFonts w:ascii="Segoe UI" w:hAnsi="Segoe UI" w:cs="Segoe UI"/>
          <w:color w:val="24292E"/>
          <w:shd w:val="clear" w:color="auto" w:fill="FFFFFF"/>
        </w:rPr>
        <w:t xml:space="preserve">On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navigate to the main page of the repository</w:t>
      </w:r>
      <w:r>
        <w:rPr>
          <w:rFonts w:ascii="Segoe UI" w:hAnsi="Segoe UI" w:cs="Segoe UI"/>
          <w:color w:val="24292E"/>
          <w:shd w:val="clear" w:color="auto" w:fill="FFFFFF"/>
        </w:rPr>
        <w:t xml:space="preserve"> using this link.</w:t>
      </w:r>
    </w:p>
    <w:p w:rsidR="001048DE" w:rsidRDefault="001048DE" w:rsidP="001048DE">
      <w:pPr>
        <w:pStyle w:val="ListParagraph"/>
      </w:pPr>
      <w:hyperlink r:id="rId9" w:history="1">
        <w:r w:rsidRPr="001048DE">
          <w:rPr>
            <w:color w:val="0000FF"/>
            <w:u w:val="single"/>
          </w:rPr>
          <w:t>https://github.com/aditya-vaish5/ipfs-storage-api</w:t>
        </w:r>
      </w:hyperlink>
    </w:p>
    <w:p w:rsidR="00D500DA" w:rsidRPr="00D500DA" w:rsidRDefault="00D500DA" w:rsidP="00D500D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00DA">
        <w:rPr>
          <w:rFonts w:ascii="Segoe UI" w:eastAsia="Times New Roman" w:hAnsi="Segoe UI" w:cs="Segoe UI"/>
          <w:color w:val="24292E"/>
          <w:sz w:val="24"/>
          <w:szCs w:val="24"/>
        </w:rPr>
        <w:t>Under the repository name, click </w:t>
      </w:r>
      <w:r w:rsidRPr="00D500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Clone or download</w:t>
      </w:r>
      <w:r w:rsidRPr="00D500D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D500DA" w:rsidRPr="00D500DA" w:rsidRDefault="00D500DA" w:rsidP="00D500DA">
      <w:pPr>
        <w:pStyle w:val="ListParagraph"/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00DA">
        <w:rPr>
          <w:noProof/>
        </w:rPr>
        <w:drawing>
          <wp:inline distT="0" distB="0" distL="0" distR="0">
            <wp:extent cx="2505075" cy="476250"/>
            <wp:effectExtent l="0" t="0" r="9525" b="0"/>
            <wp:docPr id="1" name="Picture 1" descr="Clone or download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ne or download butt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DA" w:rsidRPr="00D500DA" w:rsidRDefault="00D500DA" w:rsidP="00D500DA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00DA">
        <w:rPr>
          <w:rFonts w:ascii="Segoe UI" w:eastAsia="Times New Roman" w:hAnsi="Segoe UI" w:cs="Segoe UI"/>
          <w:color w:val="24292E"/>
          <w:sz w:val="24"/>
          <w:szCs w:val="24"/>
        </w:rPr>
        <w:t>In the Clone with HTTPs section, click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Download ZIP</w:t>
      </w:r>
      <w:r w:rsidRPr="00D500DA">
        <w:rPr>
          <w:rFonts w:ascii="Segoe UI" w:eastAsia="Times New Roman" w:hAnsi="Segoe UI" w:cs="Segoe UI"/>
          <w:color w:val="24292E"/>
          <w:sz w:val="24"/>
          <w:szCs w:val="24"/>
        </w:rPr>
        <w:t xml:space="preserve"> for the repository.</w:t>
      </w:r>
    </w:p>
    <w:p w:rsidR="00D500DA" w:rsidRDefault="00D500DA" w:rsidP="00D500DA">
      <w:pPr>
        <w:pStyle w:val="ListParagraph"/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048DE" w:rsidRPr="00D500DA" w:rsidRDefault="00D500DA" w:rsidP="00D500DA">
      <w:pPr>
        <w:pStyle w:val="ListParagraph"/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00DA">
        <w:rPr>
          <w:noProof/>
        </w:rPr>
        <w:lastRenderedPageBreak/>
        <w:drawing>
          <wp:inline distT="0" distB="0" distL="0" distR="0">
            <wp:extent cx="3305175" cy="1333500"/>
            <wp:effectExtent l="0" t="0" r="9525" b="0"/>
            <wp:docPr id="2" name="Picture 2" descr="Clone URL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ne URL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DA" w:rsidRDefault="00D500DA" w:rsidP="00D500DA">
      <w:pPr>
        <w:pStyle w:val="Heading1"/>
      </w:pPr>
      <w:r>
        <w:t>STEP 3: Setting up the API on the machine</w:t>
      </w:r>
    </w:p>
    <w:p w:rsidR="00D500DA" w:rsidRDefault="00D500DA" w:rsidP="00D500DA">
      <w:pPr>
        <w:pStyle w:val="ListParagraph"/>
        <w:numPr>
          <w:ilvl w:val="0"/>
          <w:numId w:val="17"/>
        </w:numPr>
      </w:pPr>
      <w:r>
        <w:t>Unzip the directory into a folder</w:t>
      </w:r>
      <w:r>
        <w:t>.</w:t>
      </w:r>
    </w:p>
    <w:p w:rsidR="00D500DA" w:rsidRDefault="00D500DA" w:rsidP="00D500DA">
      <w:pPr>
        <w:pStyle w:val="ListParagraph"/>
        <w:numPr>
          <w:ilvl w:val="0"/>
          <w:numId w:val="17"/>
        </w:numPr>
      </w:pPr>
      <w:r>
        <w:t xml:space="preserve">Install and run a local </w:t>
      </w:r>
      <w:proofErr w:type="spellStart"/>
      <w:r>
        <w:t>mongodb</w:t>
      </w:r>
      <w:proofErr w:type="spellEnd"/>
      <w:r>
        <w:t xml:space="preserve"> server on machine by using the instructions form here</w:t>
      </w:r>
      <w:r w:rsidRPr="00D500DA">
        <w:t xml:space="preserve"> https://docs.mongodb.com/v3.2/tutorial/install-mongodb-on-windows</w:t>
      </w:r>
      <w:proofErr w:type="gramStart"/>
      <w:r w:rsidRPr="00D500DA">
        <w:t>/</w:t>
      </w:r>
      <w:r w:rsidR="00D71283">
        <w:t xml:space="preserve"> .</w:t>
      </w:r>
      <w:bookmarkStart w:id="0" w:name="_GoBack"/>
      <w:bookmarkEnd w:id="0"/>
      <w:proofErr w:type="gramEnd"/>
    </w:p>
    <w:p w:rsidR="00D500DA" w:rsidRDefault="00D500DA" w:rsidP="00D500DA">
      <w:pPr>
        <w:pStyle w:val="ListParagraph"/>
        <w:numPr>
          <w:ilvl w:val="0"/>
          <w:numId w:val="17"/>
        </w:numPr>
      </w:pPr>
      <w:r>
        <w:t xml:space="preserve">Download </w:t>
      </w:r>
      <w:proofErr w:type="spellStart"/>
      <w:r>
        <w:t>NodeJS</w:t>
      </w:r>
      <w:proofErr w:type="spellEnd"/>
      <w:r>
        <w:t xml:space="preserve"> package from </w:t>
      </w:r>
      <w:hyperlink r:id="rId12" w:history="1">
        <w:r w:rsidRPr="00FB020B">
          <w:rPr>
            <w:rStyle w:val="Hyperlink"/>
          </w:rPr>
          <w:t>https://nodejs.org/en/download/</w:t>
        </w:r>
      </w:hyperlink>
    </w:p>
    <w:p w:rsidR="00D500DA" w:rsidRDefault="00D500DA" w:rsidP="00D500DA">
      <w:pPr>
        <w:pStyle w:val="ListParagraph"/>
        <w:numPr>
          <w:ilvl w:val="0"/>
          <w:numId w:val="17"/>
        </w:numPr>
      </w:pPr>
      <w:r w:rsidRPr="00D500DA">
        <w:t>Double click on the downloaded .</w:t>
      </w:r>
      <w:proofErr w:type="spellStart"/>
      <w:r w:rsidRPr="00D500DA">
        <w:t>msi</w:t>
      </w:r>
      <w:proofErr w:type="spellEnd"/>
      <w:r w:rsidRPr="00D500DA">
        <w:t xml:space="preserve"> file to start the installation. Click the Run button in the first screen to begin the installation.</w:t>
      </w:r>
    </w:p>
    <w:p w:rsidR="00D500DA" w:rsidRDefault="00D500DA" w:rsidP="00D500DA">
      <w:pPr>
        <w:pStyle w:val="ListParagraph"/>
        <w:numPr>
          <w:ilvl w:val="0"/>
          <w:numId w:val="17"/>
        </w:numPr>
      </w:pPr>
      <w:r>
        <w:t>Complete the installation and follow the commands</w:t>
      </w:r>
    </w:p>
    <w:p w:rsidR="00D500DA" w:rsidRDefault="00D500DA" w:rsidP="00D500DA">
      <w:pPr>
        <w:pStyle w:val="ListParagraph"/>
        <w:numPr>
          <w:ilvl w:val="0"/>
          <w:numId w:val="17"/>
        </w:numPr>
      </w:pPr>
      <w:r>
        <w:t xml:space="preserve">Open the folder in which you have </w:t>
      </w:r>
      <w:proofErr w:type="spellStart"/>
      <w:r>
        <w:t>upzip</w:t>
      </w:r>
      <w:proofErr w:type="spellEnd"/>
      <w:r>
        <w:t xml:space="preserve"> the downloaded directory in the command line by using </w:t>
      </w:r>
      <w:r w:rsidRPr="00D500DA">
        <w:rPr>
          <w:highlight w:val="lightGray"/>
        </w:rPr>
        <w:t>cd</w:t>
      </w:r>
      <w:r>
        <w:t xml:space="preserve"> command.</w:t>
      </w:r>
    </w:p>
    <w:p w:rsidR="00D500DA" w:rsidRDefault="00D500DA" w:rsidP="00D500DA">
      <w:pPr>
        <w:pStyle w:val="ListParagraph"/>
        <w:numPr>
          <w:ilvl w:val="0"/>
          <w:numId w:val="17"/>
        </w:numPr>
      </w:pPr>
      <w:r>
        <w:t>And execute command below to install dependencies in the project.</w:t>
      </w:r>
    </w:p>
    <w:p w:rsidR="00D500DA" w:rsidRDefault="00D500DA" w:rsidP="00D500DA">
      <w:pPr>
        <w:pStyle w:val="ListParagraph"/>
        <w:tabs>
          <w:tab w:val="left" w:pos="2115"/>
        </w:tabs>
      </w:pPr>
      <w:proofErr w:type="spellStart"/>
      <w:proofErr w:type="gramStart"/>
      <w:r w:rsidRPr="00D500DA">
        <w:rPr>
          <w:highlight w:val="lightGray"/>
        </w:rPr>
        <w:t>npm</w:t>
      </w:r>
      <w:proofErr w:type="spellEnd"/>
      <w:proofErr w:type="gramEnd"/>
      <w:r w:rsidRPr="00D500DA">
        <w:rPr>
          <w:highlight w:val="lightGray"/>
        </w:rPr>
        <w:t xml:space="preserve"> init</w:t>
      </w:r>
      <w:r>
        <w:tab/>
      </w:r>
    </w:p>
    <w:p w:rsidR="00D500DA" w:rsidRDefault="00D500DA" w:rsidP="00D500DA">
      <w:pPr>
        <w:pStyle w:val="ListParagraph"/>
        <w:numPr>
          <w:ilvl w:val="0"/>
          <w:numId w:val="17"/>
        </w:numPr>
        <w:tabs>
          <w:tab w:val="left" w:pos="2115"/>
        </w:tabs>
      </w:pPr>
      <w:r>
        <w:t>Then execute the following command to run the API</w:t>
      </w:r>
    </w:p>
    <w:p w:rsidR="00D500DA" w:rsidRDefault="00D500DA" w:rsidP="00D500DA">
      <w:pPr>
        <w:pStyle w:val="ListParagraph"/>
        <w:tabs>
          <w:tab w:val="left" w:pos="2115"/>
        </w:tabs>
      </w:pPr>
      <w:r>
        <w:t xml:space="preserve">Node </w:t>
      </w:r>
      <w:r>
        <w:t>app.js</w:t>
      </w:r>
    </w:p>
    <w:sectPr w:rsidR="00D500DA">
      <w:footerReference w:type="default" r:id="rId13"/>
      <w:pgSz w:w="12240" w:h="15840" w:code="1"/>
      <w:pgMar w:top="1440" w:right="1440" w:bottom="1440" w:left="144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C9B" w:rsidRDefault="00866C9B">
      <w:pPr>
        <w:spacing w:after="0" w:line="240" w:lineRule="auto"/>
      </w:pPr>
      <w:r>
        <w:separator/>
      </w:r>
    </w:p>
  </w:endnote>
  <w:endnote w:type="continuationSeparator" w:id="0">
    <w:p w:rsidR="00866C9B" w:rsidRDefault="00866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87110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70D4" w:rsidRDefault="006D20A3" w:rsidP="006D20A3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2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C9B" w:rsidRDefault="00866C9B">
      <w:pPr>
        <w:spacing w:after="0" w:line="240" w:lineRule="auto"/>
      </w:pPr>
      <w:r>
        <w:separator/>
      </w:r>
    </w:p>
  </w:footnote>
  <w:footnote w:type="continuationSeparator" w:id="0">
    <w:p w:rsidR="00866C9B" w:rsidRDefault="00866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3C6CD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60081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2FA73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AA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470FC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9C6F6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2CD1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B80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8AE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4CA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908710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4A211FF0"/>
    <w:multiLevelType w:val="hybridMultilevel"/>
    <w:tmpl w:val="0DCCA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5932B7"/>
    <w:multiLevelType w:val="multilevel"/>
    <w:tmpl w:val="4D44A5D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5E413C6C"/>
    <w:multiLevelType w:val="hybridMultilevel"/>
    <w:tmpl w:val="6E6E1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E6C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E895382"/>
    <w:multiLevelType w:val="hybridMultilevel"/>
    <w:tmpl w:val="0DCCA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EA38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D475056"/>
    <w:multiLevelType w:val="hybridMultilevel"/>
    <w:tmpl w:val="C908B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4"/>
  </w:num>
  <w:num w:numId="13">
    <w:abstractNumId w:val="12"/>
  </w:num>
  <w:num w:numId="14">
    <w:abstractNumId w:val="10"/>
  </w:num>
  <w:num w:numId="15">
    <w:abstractNumId w:val="13"/>
  </w:num>
  <w:num w:numId="16">
    <w:abstractNumId w:val="17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O3NDAzM7U0trQ0MjdR0lEKTi0uzszPAykwrAUAnW3vBiwAAAA="/>
  </w:docVars>
  <w:rsids>
    <w:rsidRoot w:val="00972D15"/>
    <w:rsid w:val="001048DE"/>
    <w:rsid w:val="001F1D6A"/>
    <w:rsid w:val="003F1708"/>
    <w:rsid w:val="004770D4"/>
    <w:rsid w:val="006D20A3"/>
    <w:rsid w:val="00755B84"/>
    <w:rsid w:val="00866C9B"/>
    <w:rsid w:val="00972D15"/>
    <w:rsid w:val="00D500DA"/>
    <w:rsid w:val="00D55939"/>
    <w:rsid w:val="00D71283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ECE936-6825-4ED5-938F-8BF29F4B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11303C" w:themeColor="accent1" w:themeShade="80"/>
        <w:sz w:val="22"/>
        <w:szCs w:val="22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D6A"/>
  </w:style>
  <w:style w:type="paragraph" w:styleId="Heading1">
    <w:name w:val="heading 1"/>
    <w:basedOn w:val="Normal"/>
    <w:next w:val="Normal"/>
    <w:link w:val="Heading1Char"/>
    <w:uiPriority w:val="9"/>
    <w:qFormat/>
    <w:rsid w:val="003F1708"/>
    <w:pPr>
      <w:keepNext/>
      <w:keepLines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color w:val="9B5A5A" w:themeColor="accent2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1"/>
    </w:pPr>
    <w:rPr>
      <w:rFonts w:asciiTheme="majorHAnsi" w:eastAsiaTheme="majorEastAsia" w:hAnsiTheme="majorHAnsi" w:cstheme="majorBidi"/>
      <w:i/>
      <w:color w:val="9B5A5A" w:themeColor="accent2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2"/>
    </w:pPr>
    <w:rPr>
      <w:rFonts w:asciiTheme="majorHAnsi" w:eastAsiaTheme="majorEastAsia" w:hAnsiTheme="majorHAnsi" w:cstheme="majorBidi"/>
      <w:color w:val="236078" w:themeColor="accent1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36078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B5A5A" w:themeColor="accent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9B5A5A" w:themeColor="accent2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236078" w:themeColor="accen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9B5A5A" w:themeColor="accent2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8"/>
    </w:pPr>
    <w:rPr>
      <w:rFonts w:asciiTheme="majorHAnsi" w:eastAsiaTheme="majorEastAsia" w:hAnsiTheme="majorHAnsi" w:cstheme="majorBidi"/>
      <w:iCs/>
      <w:color w:val="236078" w:themeColor="accent1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unhideWhenUsed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B5A5A" w:themeColor="accent2"/>
      <w:sz w:val="30"/>
      <w:szCs w:val="32"/>
    </w:rPr>
  </w:style>
  <w:style w:type="paragraph" w:styleId="Title">
    <w:name w:val="Title"/>
    <w:basedOn w:val="Normal"/>
    <w:link w:val="TitleChar"/>
    <w:uiPriority w:val="1"/>
    <w:qFormat/>
    <w:pPr>
      <w:spacing w:after="960" w:line="240" w:lineRule="auto"/>
      <w:contextualSpacing/>
    </w:pPr>
    <w:rPr>
      <w:rFonts w:asciiTheme="majorHAnsi" w:eastAsiaTheme="majorEastAsia" w:hAnsiTheme="majorHAnsi" w:cstheme="majorBidi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60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line="240" w:lineRule="auto"/>
      <w:contextualSpacing/>
    </w:pPr>
    <w:rPr>
      <w:rFonts w:eastAsiaTheme="minorEastAsia"/>
      <w:color w:val="9B5A5A" w:themeColor="accent2"/>
      <w:sz w:val="34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color w:val="9B5A5A" w:themeColor="accent2"/>
      <w:sz w:val="34"/>
    </w:rPr>
  </w:style>
  <w:style w:type="character" w:customStyle="1" w:styleId="HeaderChar">
    <w:name w:val="Header Char"/>
    <w:basedOn w:val="DefaultParagraphFont"/>
    <w:link w:val="Header"/>
    <w:uiPriority w:val="98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9B5A5A" w:themeColor="accent2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36078" w:themeColor="accent1"/>
      <w:sz w:val="3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36078" w:themeColor="accent1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B5A5A" w:themeColor="accen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9B5A5A" w:themeColor="accent2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236078" w:themeColor="accen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9B5A5A" w:themeColor="accent2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36078" w:themeColor="accent1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neralTable">
    <w:name w:val="General Table"/>
    <w:basedOn w:val="TableNormal"/>
    <w:uiPriority w:val="99"/>
    <w:pPr>
      <w:spacing w:before="200" w:line="240" w:lineRule="auto"/>
      <w:ind w:left="144"/>
    </w:pPr>
    <w:tblPr>
      <w:tblInd w:w="0" w:type="dxa"/>
      <w:tblBorders>
        <w:insideH w:val="single" w:sz="6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9B5A5A" w:themeColor="accent2"/>
        <w:sz w:val="24"/>
      </w:rPr>
      <w:tblPr/>
      <w:tcPr>
        <w:tcBorders>
          <w:top w:val="single" w:sz="12" w:space="0" w:color="11303C" w:themeColor="accent1" w:themeShade="80"/>
          <w:left w:val="nil"/>
          <w:bottom w:val="single" w:sz="12" w:space="0" w:color="11303C" w:themeColor="accent1" w:themeShade="80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11303C" w:themeColor="accent1" w:themeShade="80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9B5A5A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9B5A5A" w:themeColor="accen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/>
      <w:iCs/>
      <w:sz w:val="30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0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11303C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11303C" w:themeColor="accent1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B84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755B84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B8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B84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55B8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55B84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55B8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55B84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55B8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B8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B8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B84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5B8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5B84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55B8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5B84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55B8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5B8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5B84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5B84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55B8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B8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B84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55B84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55B8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55B84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55B8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55B84"/>
    <w:rPr>
      <w:rFonts w:ascii="Consolas" w:hAnsi="Consolas"/>
      <w:szCs w:val="21"/>
    </w:rPr>
  </w:style>
  <w:style w:type="character" w:styleId="Hyperlink">
    <w:name w:val="Hyperlink"/>
    <w:basedOn w:val="DefaultParagraphFont"/>
    <w:uiPriority w:val="99"/>
    <w:unhideWhenUsed/>
    <w:rsid w:val="00FC201D"/>
    <w:rPr>
      <w:color w:val="236078" w:themeColor="accent1"/>
      <w:u w:val="single"/>
    </w:rPr>
  </w:style>
  <w:style w:type="paragraph" w:styleId="ListParagraph">
    <w:name w:val="List Paragraph"/>
    <w:basedOn w:val="Normal"/>
    <w:uiPriority w:val="34"/>
    <w:unhideWhenUsed/>
    <w:qFormat/>
    <w:rsid w:val="00972D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0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D500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7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99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19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ipfs.io/guides/guides/install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ist.ipfs.io/" TargetMode="External"/><Relationship Id="rId12" Type="http://schemas.openxmlformats.org/officeDocument/2006/relationships/hyperlink" Target="https://nodejs.org/en/downloa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ditya-vaish5/ipfs-storage-api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tya%20Vaish\AppData\Roaming\Microsoft\Templates\Basic%20design%20blan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19"/>
    <w:rsid w:val="00781819"/>
    <w:rsid w:val="00C8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B83BBF904486C9C254AA3D159B6A1">
    <w:name w:val="DC3B83BBF904486C9C254AA3D159B6A1"/>
  </w:style>
  <w:style w:type="paragraph" w:customStyle="1" w:styleId="D70F1786EFA6400DAA14759625FA77DB">
    <w:name w:val="D70F1786EFA6400DAA14759625FA77DB"/>
  </w:style>
  <w:style w:type="paragraph" w:customStyle="1" w:styleId="5EB3D7FE14BC4BF69C7CEB8F08FD7C6F">
    <w:name w:val="5EB3D7FE14BC4BF69C7CEB8F08FD7C6F"/>
  </w:style>
  <w:style w:type="paragraph" w:customStyle="1" w:styleId="946A13BFA30B4DACB368A7177D4DCEBA">
    <w:name w:val="946A13BFA30B4DACB368A7177D4DCEBA"/>
  </w:style>
  <w:style w:type="paragraph" w:customStyle="1" w:styleId="F995C10DA79E4F308A08949A22F6A23B">
    <w:name w:val="F995C10DA79E4F308A08949A22F6A23B"/>
    <w:rsid w:val="00781819"/>
  </w:style>
  <w:style w:type="paragraph" w:customStyle="1" w:styleId="F9D758C5054A42729A80315E61AA9793">
    <w:name w:val="F9D758C5054A42729A80315E61AA9793"/>
    <w:rsid w:val="00781819"/>
  </w:style>
  <w:style w:type="paragraph" w:customStyle="1" w:styleId="B8DFBC3BA6AA40358711D3FF6A4C9E1C">
    <w:name w:val="B8DFBC3BA6AA40358711D3FF6A4C9E1C"/>
    <w:rsid w:val="00781819"/>
  </w:style>
  <w:style w:type="paragraph" w:customStyle="1" w:styleId="F9EC92C2FCCC460CBEB69B468D54D3AB">
    <w:name w:val="F9EC92C2FCCC460CBEB69B468D54D3AB"/>
    <w:rsid w:val="00781819"/>
  </w:style>
  <w:style w:type="paragraph" w:customStyle="1" w:styleId="C32BC6D8A9464E2280D32856A89FF3F2">
    <w:name w:val="C32BC6D8A9464E2280D32856A89FF3F2"/>
    <w:rsid w:val="00781819"/>
  </w:style>
  <w:style w:type="paragraph" w:customStyle="1" w:styleId="1845A4797AB24A6FAC39CAC64067ED0D">
    <w:name w:val="1845A4797AB24A6FAC39CAC64067ED0D"/>
    <w:rsid w:val="00781819"/>
  </w:style>
  <w:style w:type="paragraph" w:customStyle="1" w:styleId="07066B3DC93A49C98710B45A14581271">
    <w:name w:val="07066B3DC93A49C98710B45A14581271"/>
    <w:rsid w:val="00781819"/>
  </w:style>
  <w:style w:type="paragraph" w:customStyle="1" w:styleId="1E731DA106214ADEB3454D05F17E9D0F">
    <w:name w:val="1E731DA106214ADEB3454D05F17E9D0F"/>
    <w:rsid w:val="00781819"/>
  </w:style>
  <w:style w:type="paragraph" w:customStyle="1" w:styleId="A2A843D1CAEA464EBD323292A6AFF7CA">
    <w:name w:val="A2A843D1CAEA464EBD323292A6AFF7CA"/>
    <w:rsid w:val="00781819"/>
  </w:style>
  <w:style w:type="paragraph" w:customStyle="1" w:styleId="132B242FDB8342B3986BD21D33D9FAF3">
    <w:name w:val="132B242FDB8342B3986BD21D33D9FAF3"/>
    <w:rsid w:val="00781819"/>
  </w:style>
  <w:style w:type="paragraph" w:customStyle="1" w:styleId="7891244C1EF84E4B92CF49BAFFB0A7CA">
    <w:name w:val="7891244C1EF84E4B92CF49BAFFB0A7CA"/>
    <w:rsid w:val="00781819"/>
  </w:style>
  <w:style w:type="paragraph" w:customStyle="1" w:styleId="D15818133E644E0DB7E22C3610265339">
    <w:name w:val="D15818133E644E0DB7E22C3610265339"/>
    <w:rsid w:val="00781819"/>
  </w:style>
  <w:style w:type="paragraph" w:customStyle="1" w:styleId="0D9FBC523A8945B89C7E433137045E4B">
    <w:name w:val="0D9FBC523A8945B89C7E433137045E4B"/>
    <w:rsid w:val="00781819"/>
  </w:style>
  <w:style w:type="paragraph" w:customStyle="1" w:styleId="83EFF141BF384A0AAE91E0D44BD4056C">
    <w:name w:val="83EFF141BF384A0AAE91E0D44BD4056C"/>
    <w:rsid w:val="007818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60">
      <a:dk1>
        <a:sysClr val="windowText" lastClr="000000"/>
      </a:dk1>
      <a:lt1>
        <a:sysClr val="window" lastClr="FFFFFF"/>
      </a:lt1>
      <a:dk2>
        <a:srgbClr val="020608"/>
      </a:dk2>
      <a:lt2>
        <a:srgbClr val="F1F2F2"/>
      </a:lt2>
      <a:accent1>
        <a:srgbClr val="236078"/>
      </a:accent1>
      <a:accent2>
        <a:srgbClr val="9B5A5A"/>
      </a:accent2>
      <a:accent3>
        <a:srgbClr val="265A4F"/>
      </a:accent3>
      <a:accent4>
        <a:srgbClr val="9C7954"/>
      </a:accent4>
      <a:accent5>
        <a:srgbClr val="996042"/>
      </a:accent5>
      <a:accent6>
        <a:srgbClr val="6B465C"/>
      </a:accent6>
      <a:hlink>
        <a:srgbClr val="3494AD"/>
      </a:hlink>
      <a:folHlink>
        <a:srgbClr val="A86084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design blank template.dotx</Template>
  <TotalTime>36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VAISH</dc:creator>
  <cp:keywords/>
  <dc:description/>
  <cp:lastModifiedBy>ADITYA VAISH</cp:lastModifiedBy>
  <cp:revision>1</cp:revision>
  <dcterms:created xsi:type="dcterms:W3CDTF">2019-07-05T08:57:00Z</dcterms:created>
  <dcterms:modified xsi:type="dcterms:W3CDTF">2019-07-05T09:33:00Z</dcterms:modified>
</cp:coreProperties>
</file>